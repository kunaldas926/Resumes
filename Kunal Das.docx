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2986" w:tblpY="292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67"/>
        <w:gridCol w:w="752"/>
        <w:gridCol w:w="8097"/>
      </w:tblGrid>
      <w:tr w:rsidR="00C51795" w:rsidRPr="003C2DA4" w14:paraId="6FEC0B20" w14:textId="77777777" w:rsidTr="00FC0895">
        <w:trPr>
          <w:trHeight w:val="4821"/>
        </w:trPr>
        <w:tc>
          <w:tcPr>
            <w:tcW w:w="3767" w:type="dxa"/>
            <w:vAlign w:val="bottom"/>
          </w:tcPr>
          <w:p w14:paraId="610EC970" w14:textId="77777777" w:rsidR="00C51795" w:rsidRPr="003C2DA4" w:rsidRDefault="00C51795" w:rsidP="00FC0895">
            <w:pPr>
              <w:tabs>
                <w:tab w:val="left" w:pos="990"/>
              </w:tabs>
              <w:jc w:val="center"/>
              <w:rPr>
                <w:rFonts w:ascii="Candara" w:hAnsi="Candara"/>
              </w:rPr>
            </w:pPr>
            <w:r w:rsidRPr="003C2DA4">
              <w:rPr>
                <w:rFonts w:ascii="Candara" w:hAnsi="Candara"/>
                <w:noProof/>
              </w:rPr>
              <w:drawing>
                <wp:inline distT="0" distB="0" distL="0" distR="0" wp14:anchorId="78CD2D58" wp14:editId="7251711E">
                  <wp:extent cx="2139950" cy="2139950"/>
                  <wp:effectExtent l="57150" t="57150" r="50800" b="508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</w:tcPr>
          <w:p w14:paraId="0F52A7E8" w14:textId="77777777" w:rsidR="00C51795" w:rsidRPr="003C2DA4" w:rsidRDefault="00C51795" w:rsidP="00FC0895">
            <w:pPr>
              <w:tabs>
                <w:tab w:val="left" w:pos="990"/>
              </w:tabs>
              <w:rPr>
                <w:rFonts w:ascii="Candara" w:hAnsi="Candara"/>
              </w:rPr>
            </w:pPr>
          </w:p>
        </w:tc>
        <w:tc>
          <w:tcPr>
            <w:tcW w:w="8097" w:type="dxa"/>
            <w:vAlign w:val="bottom"/>
          </w:tcPr>
          <w:p w14:paraId="71001711" w14:textId="77777777" w:rsidR="00C51795" w:rsidRDefault="00C51795" w:rsidP="00FC0895">
            <w:pPr>
              <w:pStyle w:val="Title"/>
              <w:rPr>
                <w:rFonts w:ascii="Candara" w:hAnsi="Candara"/>
                <w:sz w:val="94"/>
                <w:szCs w:val="94"/>
              </w:rPr>
            </w:pPr>
            <w:r w:rsidRPr="003C2DA4">
              <w:rPr>
                <w:rFonts w:ascii="Candara" w:hAnsi="Candara"/>
                <w:sz w:val="94"/>
                <w:szCs w:val="94"/>
              </w:rPr>
              <w:t>Kunal Das</w:t>
            </w:r>
          </w:p>
          <w:p w14:paraId="2B81D253" w14:textId="77777777" w:rsidR="00C51795" w:rsidRDefault="00C51795" w:rsidP="00FC0895">
            <w:r>
              <w:t xml:space="preserve">Student of </w:t>
            </w:r>
            <w:r w:rsidRPr="00AE36B8">
              <w:t>Bachelor of Technology in Computer Science and Engineering</w:t>
            </w:r>
          </w:p>
          <w:p w14:paraId="2E6E8A67" w14:textId="77777777" w:rsidR="00C51795" w:rsidRDefault="00C51795" w:rsidP="00FC0895"/>
          <w:p w14:paraId="61C0597F" w14:textId="77777777" w:rsidR="00C51795" w:rsidRDefault="00C51795" w:rsidP="00FC0895">
            <w:pPr>
              <w:rPr>
                <w:b/>
                <w:bCs/>
              </w:rPr>
            </w:pPr>
            <w:r>
              <w:rPr>
                <w:b/>
                <w:bCs/>
              </w:rPr>
              <w:t>Father’s Name</w:t>
            </w:r>
            <w:r w:rsidRPr="00AB47FB">
              <w:t>:</w:t>
            </w:r>
            <w:r>
              <w:t xml:space="preserve"> Mr. Jagabandhu Das</w:t>
            </w:r>
          </w:p>
          <w:p w14:paraId="2B36534D" w14:textId="1050D9AF" w:rsidR="00C51795" w:rsidRDefault="00C51795" w:rsidP="00FC0895">
            <w:pPr>
              <w:jc w:val="center"/>
            </w:pPr>
            <w:r>
              <w:rPr>
                <w:b/>
                <w:bCs/>
              </w:rPr>
              <w:t>Sex</w:t>
            </w:r>
            <w:r w:rsidRPr="00AB47FB">
              <w:t xml:space="preserve">: </w:t>
            </w:r>
            <w:r>
              <w:t xml:space="preserve">Male                                           </w:t>
            </w:r>
            <w:r w:rsidR="00FC0895">
              <w:t xml:space="preserve">                        </w:t>
            </w:r>
            <w:r>
              <w:t xml:space="preserve">                     </w:t>
            </w:r>
            <w:r w:rsidRPr="00AB47FB">
              <w:rPr>
                <w:b/>
                <w:bCs/>
              </w:rPr>
              <w:t>Date of Birth</w:t>
            </w:r>
            <w:r w:rsidRPr="00AB47FB">
              <w:t>: 22</w:t>
            </w:r>
            <w:r w:rsidRPr="00AB47FB">
              <w:rPr>
                <w:vertAlign w:val="superscript"/>
              </w:rPr>
              <w:t>nd</w:t>
            </w:r>
            <w:r>
              <w:t xml:space="preserve"> August 1999</w:t>
            </w:r>
          </w:p>
          <w:p w14:paraId="5E26759B" w14:textId="77777777" w:rsidR="00C51795" w:rsidRDefault="00C51795" w:rsidP="00FC0895">
            <w:r w:rsidRPr="00CF6959">
              <w:rPr>
                <w:b/>
                <w:bCs/>
              </w:rPr>
              <w:t>Nationality</w:t>
            </w:r>
            <w:r>
              <w:t xml:space="preserve">: Indian                                                                   </w:t>
            </w:r>
          </w:p>
          <w:p w14:paraId="047AA3D6" w14:textId="77777777" w:rsidR="00C51795" w:rsidRPr="00AB47FB" w:rsidRDefault="00C51795" w:rsidP="00FC0895">
            <w:pPr>
              <w:jc w:val="center"/>
              <w:rPr>
                <w:b/>
                <w:bCs/>
              </w:rPr>
            </w:pPr>
          </w:p>
        </w:tc>
      </w:tr>
      <w:tr w:rsidR="00C51795" w:rsidRPr="003C2DA4" w14:paraId="2DAD9F83" w14:textId="77777777" w:rsidTr="00FC0895">
        <w:trPr>
          <w:trHeight w:val="14305"/>
        </w:trPr>
        <w:tc>
          <w:tcPr>
            <w:tcW w:w="3767" w:type="dxa"/>
          </w:tcPr>
          <w:sdt>
            <w:sdtPr>
              <w:rPr>
                <w:rFonts w:ascii="Candara" w:hAnsi="Candara"/>
              </w:rPr>
              <w:id w:val="-1711873194"/>
              <w:placeholder>
                <w:docPart w:val="B797BAD6363941B68A991338AEFECA11"/>
              </w:placeholder>
              <w:temporary/>
              <w:showingPlcHdr/>
              <w15:appearance w15:val="hidden"/>
            </w:sdtPr>
            <w:sdtEndPr/>
            <w:sdtContent>
              <w:p w14:paraId="4D73C847" w14:textId="77777777" w:rsidR="00C51795" w:rsidRPr="003C2DA4" w:rsidRDefault="00C51795" w:rsidP="00FC0895">
                <w:pPr>
                  <w:pStyle w:val="Heading3"/>
                  <w:rPr>
                    <w:rFonts w:ascii="Candara" w:hAnsi="Candara"/>
                  </w:rPr>
                </w:pPr>
                <w:r w:rsidRPr="003C2DA4">
                  <w:rPr>
                    <w:rFonts w:ascii="Candara" w:hAnsi="Candara"/>
                  </w:rPr>
                  <w:t>Profile</w:t>
                </w:r>
              </w:p>
            </w:sdtContent>
          </w:sdt>
          <w:p w14:paraId="6DD73D28" w14:textId="77777777" w:rsidR="00C51795" w:rsidRPr="003C2DA4" w:rsidRDefault="00C51795" w:rsidP="00FC0895">
            <w:pPr>
              <w:rPr>
                <w:rFonts w:ascii="Candara" w:hAnsi="Candara"/>
              </w:rPr>
            </w:pPr>
          </w:p>
          <w:p w14:paraId="755220EA" w14:textId="77777777" w:rsidR="00C51795" w:rsidRPr="00421967" w:rsidRDefault="00C51795" w:rsidP="00FC0895">
            <w:pPr>
              <w:rPr>
                <w:rFonts w:ascii="Candara" w:hAnsi="Candara"/>
              </w:rPr>
            </w:pPr>
            <w:r w:rsidRPr="00421967">
              <w:rPr>
                <w:rFonts w:ascii="Candara" w:hAnsi="Candara"/>
              </w:rPr>
              <w:t>I am a Machine Learning enthusiast.</w:t>
            </w:r>
            <w:r w:rsidRPr="00421967">
              <w:rPr>
                <w:rFonts w:ascii="Candara" w:hAnsi="Candara"/>
              </w:rPr>
              <w:br/>
              <w:t>I am also a member of The Institution of Engineers (India) [IEI].</w:t>
            </w:r>
          </w:p>
          <w:sdt>
            <w:sdtPr>
              <w:rPr>
                <w:rFonts w:ascii="Candara" w:hAnsi="Candara"/>
              </w:rPr>
              <w:id w:val="-1954003311"/>
              <w:placeholder>
                <w:docPart w:val="727B3E2E9587431AB8D8BE8E49342A83"/>
              </w:placeholder>
              <w:temporary/>
              <w:showingPlcHdr/>
              <w15:appearance w15:val="hidden"/>
            </w:sdtPr>
            <w:sdtEndPr/>
            <w:sdtContent>
              <w:p w14:paraId="6AC594BC" w14:textId="77777777" w:rsidR="00C51795" w:rsidRPr="003C2DA4" w:rsidRDefault="00C51795" w:rsidP="00FC0895">
                <w:pPr>
                  <w:pStyle w:val="Heading3"/>
                  <w:rPr>
                    <w:rFonts w:ascii="Candara" w:hAnsi="Candara"/>
                  </w:rPr>
                </w:pPr>
                <w:r w:rsidRPr="003C2DA4">
                  <w:rPr>
                    <w:rFonts w:ascii="Candara" w:hAnsi="Candara"/>
                  </w:rPr>
                  <w:t>Contact</w:t>
                </w:r>
              </w:p>
            </w:sdtContent>
          </w:sdt>
          <w:sdt>
            <w:sdtPr>
              <w:rPr>
                <w:rFonts w:ascii="Candara" w:hAnsi="Candara"/>
              </w:rPr>
              <w:id w:val="1111563247"/>
              <w:placeholder>
                <w:docPart w:val="09AEEFB95ED640FC831CFF9141A86AAE"/>
              </w:placeholder>
              <w:temporary/>
              <w:showingPlcHdr/>
              <w15:appearance w15:val="hidden"/>
            </w:sdtPr>
            <w:sdtEndPr/>
            <w:sdtContent>
              <w:p w14:paraId="38E7E782" w14:textId="77777777" w:rsidR="00C51795" w:rsidRPr="003C2DA4" w:rsidRDefault="00C51795" w:rsidP="00FC0895">
                <w:pPr>
                  <w:rPr>
                    <w:rFonts w:ascii="Candara" w:hAnsi="Candara"/>
                  </w:rPr>
                </w:pPr>
                <w:r w:rsidRPr="002C2F88">
                  <w:rPr>
                    <w:rFonts w:ascii="Candara" w:hAnsi="Candara"/>
                    <w:b/>
                    <w:bCs/>
                  </w:rPr>
                  <w:t>PHONE:</w:t>
                </w:r>
              </w:p>
            </w:sdtContent>
          </w:sdt>
          <w:p w14:paraId="33A93FC4" w14:textId="77777777" w:rsidR="00C51795" w:rsidRDefault="002028B1" w:rsidP="00FC0895">
            <w:pPr>
              <w:rPr>
                <w:rFonts w:ascii="Candara" w:hAnsi="Candara"/>
              </w:rPr>
            </w:pPr>
            <w:hyperlink r:id="rId11" w:history="1">
              <w:r w:rsidR="00C51795" w:rsidRPr="00024CA3">
                <w:rPr>
                  <w:rStyle w:val="Hyperlink"/>
                  <w:rFonts w:ascii="Candara" w:hAnsi="Candara"/>
                </w:rPr>
                <w:t>+91</w:t>
              </w:r>
              <w:r w:rsidR="00C51795">
                <w:rPr>
                  <w:rStyle w:val="Hyperlink"/>
                  <w:rFonts w:ascii="Candara" w:hAnsi="Candara"/>
                </w:rPr>
                <w:t>-</w:t>
              </w:r>
              <w:r w:rsidR="00C51795" w:rsidRPr="00024CA3">
                <w:rPr>
                  <w:rStyle w:val="Hyperlink"/>
                  <w:rFonts w:ascii="Candara" w:hAnsi="Candara"/>
                </w:rPr>
                <w:t>90077</w:t>
              </w:r>
              <w:r w:rsidR="00C51795">
                <w:rPr>
                  <w:rStyle w:val="Hyperlink"/>
                  <w:rFonts w:ascii="Candara" w:hAnsi="Candara"/>
                </w:rPr>
                <w:t>-</w:t>
              </w:r>
              <w:r w:rsidR="00C51795" w:rsidRPr="00024CA3">
                <w:rPr>
                  <w:rStyle w:val="Hyperlink"/>
                  <w:rFonts w:ascii="Candara" w:hAnsi="Candara"/>
                </w:rPr>
                <w:t>75359</w:t>
              </w:r>
            </w:hyperlink>
          </w:p>
          <w:p w14:paraId="7F001E5D" w14:textId="77777777" w:rsidR="00C51795" w:rsidRDefault="00C51795" w:rsidP="00FC0895">
            <w:pPr>
              <w:rPr>
                <w:rFonts w:ascii="Candara" w:hAnsi="Candara"/>
              </w:rPr>
            </w:pPr>
          </w:p>
          <w:sdt>
            <w:sdtPr>
              <w:rPr>
                <w:rFonts w:ascii="Candara" w:hAnsi="Candara"/>
              </w:rPr>
              <w:id w:val="-887719985"/>
              <w:placeholder>
                <w:docPart w:val="EE645C39B7BF478A94045B5134878911"/>
              </w:placeholder>
              <w:temporary/>
              <w:showingPlcHdr/>
              <w15:appearance w15:val="hidden"/>
            </w:sdtPr>
            <w:sdtEndPr/>
            <w:sdtContent>
              <w:p w14:paraId="4299BFA9" w14:textId="77777777" w:rsidR="00C51795" w:rsidRPr="003C2DA4" w:rsidRDefault="00C51795" w:rsidP="00FC0895">
                <w:pPr>
                  <w:rPr>
                    <w:rFonts w:ascii="Candara" w:hAnsi="Candara"/>
                  </w:rPr>
                </w:pPr>
                <w:r w:rsidRPr="002C2F88">
                  <w:rPr>
                    <w:rFonts w:ascii="Candara" w:hAnsi="Candara"/>
                    <w:b/>
                    <w:bCs/>
                  </w:rPr>
                  <w:t>EMAIL:</w:t>
                </w:r>
              </w:p>
            </w:sdtContent>
          </w:sdt>
          <w:p w14:paraId="1F5A8333" w14:textId="77777777" w:rsidR="00C51795" w:rsidRPr="003C2DA4" w:rsidRDefault="002028B1" w:rsidP="00FC0895">
            <w:pPr>
              <w:rPr>
                <w:rStyle w:val="Hyperlink"/>
                <w:rFonts w:ascii="Candara" w:hAnsi="Candara"/>
              </w:rPr>
            </w:pPr>
            <w:hyperlink r:id="rId12" w:history="1">
              <w:r w:rsidR="00C51795" w:rsidRPr="007C00DA">
                <w:rPr>
                  <w:rStyle w:val="Hyperlink"/>
                </w:rPr>
                <w:t>kunaldas926@yahoo.in</w:t>
              </w:r>
            </w:hyperlink>
          </w:p>
          <w:p w14:paraId="6E67F5F8" w14:textId="77777777" w:rsidR="00C51795" w:rsidRPr="003C2DA4" w:rsidRDefault="00C51795" w:rsidP="00FC0895">
            <w:pPr>
              <w:rPr>
                <w:rFonts w:ascii="Candara" w:hAnsi="Candara"/>
              </w:rPr>
            </w:pPr>
          </w:p>
          <w:p w14:paraId="25541F03" w14:textId="77777777" w:rsidR="00C51795" w:rsidRPr="003C2DA4" w:rsidRDefault="00C51795" w:rsidP="00FC0895">
            <w:pPr>
              <w:rPr>
                <w:rFonts w:ascii="Candara" w:hAnsi="Candara"/>
              </w:rPr>
            </w:pPr>
            <w:r w:rsidRPr="002C2F88">
              <w:rPr>
                <w:rFonts w:ascii="Candara" w:hAnsi="Candara"/>
                <w:b/>
                <w:bCs/>
              </w:rPr>
              <w:t>LINKEDIN</w:t>
            </w:r>
            <w:r w:rsidRPr="003C2DA4">
              <w:rPr>
                <w:rFonts w:ascii="Candara" w:hAnsi="Candara"/>
              </w:rPr>
              <w:t>:</w:t>
            </w:r>
          </w:p>
          <w:p w14:paraId="27366991" w14:textId="77777777" w:rsidR="00C51795" w:rsidRDefault="002028B1" w:rsidP="00FC0895">
            <w:pPr>
              <w:rPr>
                <w:rFonts w:ascii="Candara" w:hAnsi="Candara"/>
              </w:rPr>
            </w:pPr>
            <w:hyperlink r:id="rId13" w:history="1">
              <w:r w:rsidR="00C51795" w:rsidRPr="003C2DA4">
                <w:rPr>
                  <w:rStyle w:val="Hyperlink"/>
                  <w:rFonts w:ascii="Candara" w:hAnsi="Candara"/>
                </w:rPr>
                <w:t>https://www.linkedin.com/in/kunaldas926/</w:t>
              </w:r>
            </w:hyperlink>
          </w:p>
          <w:p w14:paraId="1ADCB4F3" w14:textId="77777777" w:rsidR="00C51795" w:rsidRPr="003C2DA4" w:rsidRDefault="00C51795" w:rsidP="00FC0895">
            <w:pPr>
              <w:rPr>
                <w:rFonts w:ascii="Candara" w:hAnsi="Candara"/>
              </w:rPr>
            </w:pPr>
          </w:p>
          <w:p w14:paraId="20169623" w14:textId="77777777" w:rsidR="00C51795" w:rsidRPr="003C2DA4" w:rsidRDefault="00C51795" w:rsidP="00FC0895">
            <w:pPr>
              <w:pStyle w:val="Heading3"/>
              <w:rPr>
                <w:rFonts w:ascii="Candara" w:hAnsi="Candara"/>
              </w:rPr>
            </w:pPr>
            <w:r w:rsidRPr="003C2DA4">
              <w:rPr>
                <w:rFonts w:ascii="Candara" w:hAnsi="Candara"/>
              </w:rPr>
              <w:t>a</w:t>
            </w:r>
            <w:r>
              <w:rPr>
                <w:rFonts w:ascii="Candara" w:hAnsi="Candara"/>
              </w:rPr>
              <w:t>DDress</w:t>
            </w:r>
          </w:p>
          <w:p w14:paraId="1D8A779C" w14:textId="77777777" w:rsidR="00C51795" w:rsidRPr="003C2DA4" w:rsidRDefault="00C51795" w:rsidP="00FC0895">
            <w:pPr>
              <w:rPr>
                <w:rFonts w:ascii="Candara" w:hAnsi="Candara"/>
              </w:rPr>
            </w:pPr>
            <w:r w:rsidRPr="00665FC9">
              <w:rPr>
                <w:rFonts w:ascii="Candara" w:hAnsi="Candara"/>
                <w:b/>
                <w:bCs/>
              </w:rPr>
              <w:t>Permanent Address</w:t>
            </w:r>
            <w:r>
              <w:rPr>
                <w:rFonts w:ascii="Candara" w:hAnsi="Candara"/>
              </w:rPr>
              <w:t xml:space="preserve">: Village and Post Office: </w:t>
            </w:r>
            <w:proofErr w:type="spellStart"/>
            <w:r>
              <w:rPr>
                <w:rFonts w:ascii="Candara" w:hAnsi="Candara"/>
              </w:rPr>
              <w:t>Chaulkhola</w:t>
            </w:r>
            <w:proofErr w:type="spellEnd"/>
            <w:r>
              <w:rPr>
                <w:rFonts w:ascii="Candara" w:hAnsi="Candara"/>
              </w:rPr>
              <w:t xml:space="preserve">, Police Station: </w:t>
            </w:r>
            <w:proofErr w:type="spellStart"/>
            <w:r>
              <w:rPr>
                <w:rFonts w:ascii="Candara" w:hAnsi="Candara"/>
              </w:rPr>
              <w:t>Nodakhali</w:t>
            </w:r>
            <w:proofErr w:type="spellEnd"/>
            <w:r>
              <w:rPr>
                <w:rFonts w:ascii="Candara" w:hAnsi="Candara"/>
              </w:rPr>
              <w:t>, S</w:t>
            </w:r>
            <w:r w:rsidRPr="00124C5F">
              <w:rPr>
                <w:rFonts w:ascii="Candara" w:hAnsi="Candara"/>
              </w:rPr>
              <w:t>ubdivision</w:t>
            </w:r>
            <w:r>
              <w:rPr>
                <w:rFonts w:ascii="Candara" w:hAnsi="Candara"/>
              </w:rPr>
              <w:t>: Alipore, District: South 24 Parganas, State: West Bengal, Country: India, PIN Code: 743377</w:t>
            </w:r>
          </w:p>
          <w:p w14:paraId="641B6CAB" w14:textId="77777777" w:rsidR="00C51795" w:rsidRDefault="00C51795" w:rsidP="00FC0895">
            <w:pPr>
              <w:rPr>
                <w:rFonts w:ascii="Candara" w:hAnsi="Candara"/>
              </w:rPr>
            </w:pPr>
          </w:p>
          <w:p w14:paraId="0B24C387" w14:textId="77777777" w:rsidR="00C51795" w:rsidRPr="003C2DA4" w:rsidRDefault="00C51795" w:rsidP="00FC0895">
            <w:pPr>
              <w:rPr>
                <w:rFonts w:ascii="Candara" w:hAnsi="Candara"/>
              </w:rPr>
            </w:pPr>
            <w:r w:rsidRPr="00665FC9">
              <w:rPr>
                <w:rFonts w:ascii="Candara" w:hAnsi="Candara"/>
                <w:b/>
                <w:bCs/>
              </w:rPr>
              <w:t>Present Address</w:t>
            </w:r>
            <w:r>
              <w:rPr>
                <w:rFonts w:ascii="Candara" w:hAnsi="Candara"/>
              </w:rPr>
              <w:t>: 279, Gopal Lal Tagore Road, Post Office: Baranagar, District: North 24 Parganas, State: West Bengal, Country: India, PIN Code: 700036</w:t>
            </w:r>
          </w:p>
          <w:p w14:paraId="1C6DB8A2" w14:textId="77777777" w:rsidR="00C51795" w:rsidRPr="003C2DA4" w:rsidRDefault="00C51795" w:rsidP="00FC0895">
            <w:pPr>
              <w:pStyle w:val="Heading3"/>
              <w:rPr>
                <w:rFonts w:ascii="Candara" w:hAnsi="Candara"/>
              </w:rPr>
            </w:pPr>
            <w:r w:rsidRPr="003C2DA4">
              <w:rPr>
                <w:rFonts w:ascii="Candara" w:hAnsi="Candara"/>
              </w:rPr>
              <w:t>interests</w:t>
            </w:r>
          </w:p>
          <w:p w14:paraId="3850E73C" w14:textId="77777777" w:rsidR="00C51795" w:rsidRPr="00665FC9" w:rsidRDefault="00C51795" w:rsidP="00FC08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665FC9">
              <w:rPr>
                <w:rFonts w:ascii="Candara" w:hAnsi="Candara"/>
                <w:b/>
                <w:bCs/>
              </w:rPr>
              <w:t>Swimming</w:t>
            </w:r>
            <w:r w:rsidRPr="00665FC9">
              <w:rPr>
                <w:rFonts w:ascii="Candara" w:hAnsi="Candara"/>
              </w:rPr>
              <w:t xml:space="preserve"> (runner-up in 14</w:t>
            </w:r>
            <w:r w:rsidRPr="00665FC9">
              <w:rPr>
                <w:rFonts w:ascii="Candara" w:hAnsi="Candara"/>
                <w:vertAlign w:val="superscript"/>
              </w:rPr>
              <w:t>th</w:t>
            </w:r>
            <w:r w:rsidRPr="00665FC9">
              <w:rPr>
                <w:rFonts w:ascii="Candara" w:hAnsi="Candara"/>
              </w:rPr>
              <w:t xml:space="preserve"> National Pool Life Saving Championships held at Subhas </w:t>
            </w:r>
            <w:proofErr w:type="spellStart"/>
            <w:r w:rsidRPr="00665FC9">
              <w:rPr>
                <w:rFonts w:ascii="Candara" w:hAnsi="Candara"/>
              </w:rPr>
              <w:t>Sarobar</w:t>
            </w:r>
            <w:proofErr w:type="spellEnd"/>
            <w:r w:rsidRPr="00665FC9">
              <w:rPr>
                <w:rFonts w:ascii="Candara" w:hAnsi="Candara"/>
              </w:rPr>
              <w:t xml:space="preserve"> Swimming Pool Complex, Kolkata on 14</w:t>
            </w:r>
            <w:r w:rsidRPr="00665FC9">
              <w:rPr>
                <w:rFonts w:ascii="Candara" w:hAnsi="Candara"/>
                <w:vertAlign w:val="superscript"/>
              </w:rPr>
              <w:t>th</w:t>
            </w:r>
            <w:r w:rsidRPr="00665FC9">
              <w:rPr>
                <w:rFonts w:ascii="Candara" w:hAnsi="Candara"/>
              </w:rPr>
              <w:t xml:space="preserve"> October, 2016)</w:t>
            </w:r>
          </w:p>
          <w:p w14:paraId="12C3AE1C" w14:textId="77777777" w:rsidR="00C51795" w:rsidRPr="002C2F88" w:rsidRDefault="00C51795" w:rsidP="00FC08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  <w:b/>
                <w:bCs/>
              </w:rPr>
            </w:pPr>
            <w:r w:rsidRPr="002C2F88">
              <w:rPr>
                <w:rFonts w:ascii="Candara" w:hAnsi="Candara"/>
                <w:b/>
                <w:bCs/>
              </w:rPr>
              <w:t>Surfing</w:t>
            </w:r>
          </w:p>
          <w:p w14:paraId="56CD1BC9" w14:textId="77777777" w:rsidR="00C51795" w:rsidRDefault="00C51795" w:rsidP="00FC08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  <w:b/>
                <w:bCs/>
              </w:rPr>
            </w:pPr>
            <w:r w:rsidRPr="002C2F88">
              <w:rPr>
                <w:rFonts w:ascii="Candara" w:hAnsi="Candara"/>
                <w:b/>
                <w:bCs/>
              </w:rPr>
              <w:t>Cycling</w:t>
            </w:r>
          </w:p>
          <w:p w14:paraId="777A5FCF" w14:textId="2223D890" w:rsidR="00C51795" w:rsidRPr="00C51795" w:rsidRDefault="00637361" w:rsidP="00FC08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</w:rPr>
              <w:t>Driving</w:t>
            </w:r>
          </w:p>
          <w:p w14:paraId="2CBA894D" w14:textId="77777777" w:rsidR="00C51795" w:rsidRDefault="00C51795" w:rsidP="00FC0895">
            <w:pPr>
              <w:pStyle w:val="Heading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Languages Known</w:t>
            </w:r>
          </w:p>
          <w:p w14:paraId="0B32279E" w14:textId="4AE075B6" w:rsidR="00C51795" w:rsidRPr="00665FC9" w:rsidRDefault="00976113" w:rsidP="00FC08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English - </w:t>
            </w:r>
          </w:p>
          <w:p w14:paraId="4AE60379" w14:textId="77777777" w:rsidR="00C51795" w:rsidRDefault="00976113" w:rsidP="00FC08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Bengali</w:t>
            </w:r>
          </w:p>
          <w:p w14:paraId="1E26874E" w14:textId="4AA23269" w:rsidR="00976113" w:rsidRPr="006F7303" w:rsidRDefault="00976113" w:rsidP="00FC08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Hindi</w:t>
            </w:r>
          </w:p>
        </w:tc>
        <w:tc>
          <w:tcPr>
            <w:tcW w:w="752" w:type="dxa"/>
          </w:tcPr>
          <w:p w14:paraId="472189F0" w14:textId="77777777" w:rsidR="00C51795" w:rsidRPr="003C2DA4" w:rsidRDefault="00C51795" w:rsidP="00FC0895">
            <w:pPr>
              <w:tabs>
                <w:tab w:val="left" w:pos="990"/>
              </w:tabs>
              <w:rPr>
                <w:rFonts w:ascii="Candara" w:hAnsi="Candara"/>
              </w:rPr>
            </w:pPr>
          </w:p>
        </w:tc>
        <w:tc>
          <w:tcPr>
            <w:tcW w:w="8097" w:type="dxa"/>
          </w:tcPr>
          <w:p w14:paraId="6CB5846A" w14:textId="77777777" w:rsidR="00C51795" w:rsidRDefault="00C51795" w:rsidP="00FC08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Career Objectives</w:t>
            </w:r>
          </w:p>
          <w:p w14:paraId="0AA5DA9C" w14:textId="77777777" w:rsidR="00C51795" w:rsidRDefault="00C51795" w:rsidP="00FC0895">
            <w:pPr>
              <w:rPr>
                <w:rFonts w:ascii="Candara" w:hAnsi="Candara"/>
              </w:rPr>
            </w:pPr>
            <w:r w:rsidRPr="00421967">
              <w:rPr>
                <w:rFonts w:ascii="Candara" w:hAnsi="Candara"/>
              </w:rPr>
              <w:t>Quest to work and learn in a real professional and vying ambience that enables me to cope with the emerging as well as the latest technology and scope for widening the spectrum of my knowledge</w:t>
            </w:r>
            <w:r w:rsidRPr="00A155E8">
              <w:rPr>
                <w:rFonts w:ascii="Candara" w:hAnsi="Candara"/>
              </w:rPr>
              <w:t>.</w:t>
            </w:r>
          </w:p>
          <w:p w14:paraId="17C04F24" w14:textId="77777777" w:rsidR="00C51795" w:rsidRPr="00A155E8" w:rsidRDefault="00C51795" w:rsidP="00FC0895"/>
          <w:p w14:paraId="47A8E1F5" w14:textId="77777777" w:rsidR="00C51795" w:rsidRDefault="00C51795" w:rsidP="00FC08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Projects</w:t>
            </w:r>
          </w:p>
          <w:p w14:paraId="6807A90D" w14:textId="1662387E" w:rsidR="0050651C" w:rsidRDefault="00C51795" w:rsidP="00FC0895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r w:rsidRPr="00A155E8">
              <w:rPr>
                <w:rFonts w:ascii="Candara" w:hAnsi="Candara"/>
                <w:b/>
                <w:bCs/>
              </w:rPr>
              <w:t xml:space="preserve">Conversational chatbots (speech and text) in Indian languages for query management                                                                         </w:t>
            </w:r>
            <w:r>
              <w:rPr>
                <w:rFonts w:ascii="Candara" w:hAnsi="Candara"/>
              </w:rPr>
              <w:t>30</w:t>
            </w:r>
            <w:r w:rsidRPr="00A155E8">
              <w:rPr>
                <w:rFonts w:ascii="Candara" w:hAnsi="Candara"/>
                <w:vertAlign w:val="superscript"/>
              </w:rPr>
              <w:t>th</w:t>
            </w:r>
            <w:r>
              <w:rPr>
                <w:rFonts w:ascii="Candara" w:hAnsi="Candara"/>
              </w:rPr>
              <w:t xml:space="preserve"> April – 25</w:t>
            </w:r>
            <w:r w:rsidRPr="00A155E8">
              <w:rPr>
                <w:rFonts w:ascii="Candara" w:hAnsi="Candara"/>
                <w:vertAlign w:val="superscript"/>
              </w:rPr>
              <w:t>th</w:t>
            </w:r>
            <w:r>
              <w:rPr>
                <w:rFonts w:ascii="Candara" w:hAnsi="Candara"/>
              </w:rPr>
              <w:t xml:space="preserve"> </w:t>
            </w:r>
            <w:r w:rsidR="008522D7">
              <w:rPr>
                <w:rFonts w:ascii="Candara" w:hAnsi="Candara"/>
              </w:rPr>
              <w:t>June</w:t>
            </w:r>
            <w:r>
              <w:rPr>
                <w:rFonts w:ascii="Candara" w:hAnsi="Candara"/>
              </w:rPr>
              <w:t xml:space="preserve"> 2020</w:t>
            </w:r>
          </w:p>
          <w:p w14:paraId="34F15197" w14:textId="7E3590F9" w:rsidR="00C51795" w:rsidRDefault="00C51795" w:rsidP="00FC0895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</w:t>
            </w:r>
          </w:p>
          <w:p w14:paraId="28D3E2AD" w14:textId="77777777" w:rsidR="00C51795" w:rsidRDefault="00C51795" w:rsidP="00FC0895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Performed a key role in the development process of the chatbot.</w:t>
            </w:r>
          </w:p>
          <w:p w14:paraId="63ABD200" w14:textId="77777777" w:rsidR="00C51795" w:rsidRDefault="00C51795" w:rsidP="00FC0895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Technology Stack used: Python (As pivot language), Azure (As host server, NLP, Speech Recognition API provider)</w:t>
            </w:r>
          </w:p>
          <w:p w14:paraId="51A42AF5" w14:textId="08ED36A9" w:rsidR="00C51795" w:rsidRDefault="00C51795" w:rsidP="00FC0895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Optimized to be used as virtual assistant bot integrated with other services.</w:t>
            </w:r>
          </w:p>
          <w:p w14:paraId="0F56AA32" w14:textId="77777777" w:rsidR="0050651C" w:rsidRPr="00A155E8" w:rsidRDefault="0050651C" w:rsidP="00FC0895">
            <w:pPr>
              <w:pStyle w:val="ListParagraph"/>
              <w:ind w:left="360"/>
              <w:rPr>
                <w:rFonts w:ascii="Candara" w:hAnsi="Candara"/>
              </w:rPr>
            </w:pPr>
          </w:p>
          <w:p w14:paraId="2210D47E" w14:textId="77777777" w:rsidR="00C51795" w:rsidRDefault="00C51795" w:rsidP="00FC08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Certificates</w:t>
            </w:r>
          </w:p>
          <w:p w14:paraId="7AB4B74B" w14:textId="5F480C71" w:rsidR="00C51795" w:rsidRPr="00341A73" w:rsidRDefault="00FC0895" w:rsidP="00FC0895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hyperlink r:id="rId14" w:history="1">
              <w:r w:rsidR="00C51795" w:rsidRPr="00FC0895">
                <w:rPr>
                  <w:rStyle w:val="Hyperlink"/>
                  <w:rFonts w:ascii="Candara" w:hAnsi="Candara"/>
                  <w:b/>
                  <w:bCs/>
                  <w:color w:val="000000" w:themeColor="text1"/>
                  <w:u w:val="none"/>
                </w:rPr>
                <w:t>IBM Data Science Professional Certificate</w:t>
              </w:r>
            </w:hyperlink>
            <w:r w:rsidR="00C51795" w:rsidRPr="00341A73">
              <w:rPr>
                <w:rFonts w:ascii="Candara" w:hAnsi="Candara"/>
              </w:rPr>
              <w:t xml:space="preserve">         </w:t>
            </w:r>
            <w:r>
              <w:rPr>
                <w:rFonts w:ascii="Candara" w:hAnsi="Candara"/>
              </w:rPr>
              <w:t xml:space="preserve">                                         </w:t>
            </w:r>
            <w:r w:rsidR="00C51795" w:rsidRPr="00341A73">
              <w:rPr>
                <w:rFonts w:ascii="Candara" w:hAnsi="Candara"/>
              </w:rPr>
              <w:t xml:space="preserve">                       </w:t>
            </w:r>
            <w:r w:rsidR="00120602">
              <w:rPr>
                <w:rFonts w:ascii="Candara" w:hAnsi="Candara"/>
              </w:rPr>
              <w:t>6</w:t>
            </w:r>
            <w:r w:rsidR="00C51795" w:rsidRPr="00341A73">
              <w:rPr>
                <w:rFonts w:ascii="Candara" w:hAnsi="Candara"/>
                <w:vertAlign w:val="superscript"/>
              </w:rPr>
              <w:t>th</w:t>
            </w:r>
            <w:r w:rsidR="00C51795" w:rsidRPr="00341A73">
              <w:rPr>
                <w:rFonts w:ascii="Candara" w:hAnsi="Candara"/>
              </w:rPr>
              <w:t xml:space="preserve"> </w:t>
            </w:r>
            <w:r w:rsidR="00120602">
              <w:rPr>
                <w:rFonts w:ascii="Candara" w:hAnsi="Candara"/>
              </w:rPr>
              <w:t>November</w:t>
            </w:r>
            <w:r w:rsidR="00C51795" w:rsidRPr="00341A73">
              <w:rPr>
                <w:rFonts w:ascii="Candara" w:hAnsi="Candara"/>
              </w:rPr>
              <w:t xml:space="preserve"> 2020</w:t>
            </w:r>
          </w:p>
          <w:p w14:paraId="12CCD13D" w14:textId="77777777" w:rsidR="00C51795" w:rsidRPr="00120602" w:rsidRDefault="00C51795" w:rsidP="00FC0895">
            <w:pPr>
              <w:rPr>
                <w:rFonts w:ascii="Candara" w:hAnsi="Candara"/>
              </w:rPr>
            </w:pPr>
          </w:p>
          <w:sdt>
            <w:sdtPr>
              <w:rPr>
                <w:rFonts w:ascii="Candara" w:hAnsi="Candara"/>
              </w:rPr>
              <w:id w:val="-1447144958"/>
              <w:placeholder>
                <w:docPart w:val="D0737ED10D3E4830935CCF88F3B31355"/>
              </w:placeholder>
              <w:temporary/>
              <w:showingPlcHdr/>
              <w15:appearance w15:val="hidden"/>
            </w:sdtPr>
            <w:sdtEndPr/>
            <w:sdtContent>
              <w:p w14:paraId="5683CF20" w14:textId="77777777" w:rsidR="00C51795" w:rsidRPr="003C2DA4" w:rsidRDefault="00C51795" w:rsidP="00FC0895">
                <w:pPr>
                  <w:pStyle w:val="Heading2"/>
                  <w:rPr>
                    <w:rFonts w:ascii="Candara" w:hAnsi="Candara"/>
                  </w:rPr>
                </w:pPr>
                <w:r w:rsidRPr="003C2DA4">
                  <w:rPr>
                    <w:rFonts w:ascii="Candara" w:hAnsi="Candara"/>
                  </w:rPr>
                  <w:t>EDUCATION</w:t>
                </w:r>
              </w:p>
            </w:sdtContent>
          </w:sdt>
          <w:p w14:paraId="19ADE0C9" w14:textId="6DB793BF" w:rsidR="00C51795" w:rsidRDefault="00C51795" w:rsidP="00FC0895">
            <w:pPr>
              <w:pStyle w:val="Date"/>
              <w:numPr>
                <w:ilvl w:val="0"/>
                <w:numId w:val="4"/>
              </w:numPr>
              <w:rPr>
                <w:rFonts w:ascii="Candara" w:hAnsi="Candara"/>
              </w:rPr>
            </w:pPr>
            <w:r w:rsidRPr="00D7128A">
              <w:rPr>
                <w:rFonts w:ascii="Candara" w:hAnsi="Candara"/>
                <w:b/>
                <w:bCs/>
              </w:rPr>
              <w:t>Dr. Sudhir Chandra Sur Degree Engineering College</w:t>
            </w:r>
            <w:r w:rsidRPr="003C2DA4">
              <w:rPr>
                <w:rFonts w:ascii="Candara" w:hAnsi="Candara"/>
              </w:rPr>
              <w:t xml:space="preserve"> </w:t>
            </w:r>
            <w:r w:rsidR="00FC0895">
              <w:rPr>
                <w:rFonts w:ascii="Candara" w:hAnsi="Candara"/>
              </w:rPr>
              <w:t xml:space="preserve">                                         </w:t>
            </w:r>
            <w:r>
              <w:rPr>
                <w:rFonts w:ascii="Candara" w:hAnsi="Candara"/>
              </w:rPr>
              <w:t xml:space="preserve">      </w:t>
            </w:r>
            <w:r w:rsidRPr="003C2DA4">
              <w:rPr>
                <w:rFonts w:ascii="Candara" w:hAnsi="Candara"/>
              </w:rPr>
              <w:t>Ju</w:t>
            </w:r>
            <w:r>
              <w:rPr>
                <w:rFonts w:ascii="Candara" w:hAnsi="Candara"/>
              </w:rPr>
              <w:t>ly, 2017 – June, 2021</w:t>
            </w:r>
          </w:p>
          <w:p w14:paraId="3E95308C" w14:textId="77777777" w:rsidR="00C51795" w:rsidRDefault="00C51795" w:rsidP="00FC08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Dum Dum, North 24 Parganas, West Bengal, India</w:t>
            </w:r>
          </w:p>
          <w:p w14:paraId="7C74472B" w14:textId="77777777" w:rsidR="00C51795" w:rsidRPr="006C340C" w:rsidRDefault="00C51795" w:rsidP="00FC0895">
            <w:pPr>
              <w:ind w:left="360"/>
            </w:pPr>
          </w:p>
          <w:p w14:paraId="13DB346F" w14:textId="327DE6C7" w:rsidR="00C51795" w:rsidRDefault="001D55CC" w:rsidP="00FC08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</w:t>
            </w:r>
            <w:r w:rsidR="00976113">
              <w:rPr>
                <w:rFonts w:ascii="Candara" w:hAnsi="Candara"/>
              </w:rPr>
              <w:t>u</w:t>
            </w:r>
            <w:r>
              <w:rPr>
                <w:rFonts w:ascii="Candara" w:hAnsi="Candara"/>
              </w:rPr>
              <w:t>rsu</w:t>
            </w:r>
            <w:r w:rsidR="00976113">
              <w:rPr>
                <w:rFonts w:ascii="Candara" w:hAnsi="Candara"/>
              </w:rPr>
              <w:t>ing</w:t>
            </w:r>
            <w:r>
              <w:rPr>
                <w:rFonts w:ascii="Candara" w:hAnsi="Candara"/>
              </w:rPr>
              <w:t xml:space="preserve"> </w:t>
            </w:r>
            <w:r w:rsidR="00C51795" w:rsidRPr="006C340C">
              <w:rPr>
                <w:rFonts w:ascii="Candara" w:hAnsi="Candara"/>
              </w:rPr>
              <w:t>Bachelor of Technology in Computer Science and Engineering</w:t>
            </w:r>
          </w:p>
          <w:p w14:paraId="5B774AE2" w14:textId="77777777" w:rsidR="00C51795" w:rsidRDefault="00C51795" w:rsidP="00FC0895">
            <w:pPr>
              <w:ind w:left="360"/>
              <w:rPr>
                <w:rFonts w:ascii="Candara" w:hAnsi="Candara"/>
              </w:rPr>
            </w:pPr>
            <w:r w:rsidRPr="001558A9">
              <w:rPr>
                <w:rFonts w:ascii="Candara" w:hAnsi="Candara"/>
              </w:rPr>
              <w:t>Maulana Abul Kalam Azad University of Technology, West Bengal</w:t>
            </w:r>
          </w:p>
          <w:p w14:paraId="0A80A1A9" w14:textId="4AF904EA" w:rsidR="00C51795" w:rsidRDefault="009952FD" w:rsidP="00FC08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  <w:r w:rsidR="00C51795">
              <w:rPr>
                <w:rFonts w:ascii="Candara" w:hAnsi="Candara"/>
              </w:rPr>
              <w:t xml:space="preserve">GPA: </w:t>
            </w:r>
            <w:r w:rsidR="00C51795" w:rsidRPr="009952FD">
              <w:rPr>
                <w:rFonts w:ascii="Candara" w:hAnsi="Candara"/>
                <w:b/>
                <w:bCs/>
              </w:rPr>
              <w:t>7.95/10</w:t>
            </w:r>
            <w:r w:rsidR="0050651C">
              <w:rPr>
                <w:rFonts w:ascii="Candara" w:hAnsi="Candara"/>
                <w:b/>
                <w:bCs/>
              </w:rPr>
              <w:t xml:space="preserve"> </w:t>
            </w:r>
            <w:r w:rsidR="0050651C" w:rsidRPr="0050651C">
              <w:rPr>
                <w:rFonts w:ascii="Candara" w:hAnsi="Candara"/>
              </w:rPr>
              <w:t>(</w:t>
            </w:r>
            <w:r w:rsidR="0050651C">
              <w:rPr>
                <w:rFonts w:ascii="Candara" w:hAnsi="Candara"/>
              </w:rPr>
              <w:t xml:space="preserve">Up to last published </w:t>
            </w:r>
            <w:r w:rsidR="001D55CC">
              <w:rPr>
                <w:rFonts w:ascii="Candara" w:hAnsi="Candara"/>
              </w:rPr>
              <w:t>6</w:t>
            </w:r>
            <w:r w:rsidR="0050651C" w:rsidRPr="0050651C">
              <w:rPr>
                <w:rFonts w:ascii="Candara" w:hAnsi="Candara"/>
                <w:vertAlign w:val="superscript"/>
              </w:rPr>
              <w:t>th</w:t>
            </w:r>
            <w:r w:rsidR="0050651C">
              <w:rPr>
                <w:rFonts w:ascii="Candara" w:hAnsi="Candara"/>
              </w:rPr>
              <w:t xml:space="preserve"> semester result.</w:t>
            </w:r>
            <w:r w:rsidR="0050651C" w:rsidRPr="0050651C">
              <w:rPr>
                <w:rFonts w:ascii="Candara" w:hAnsi="Candara"/>
              </w:rPr>
              <w:t>)</w:t>
            </w:r>
          </w:p>
          <w:p w14:paraId="03C696E8" w14:textId="77777777" w:rsidR="00C51795" w:rsidRDefault="00C51795" w:rsidP="00FC0895">
            <w:pPr>
              <w:rPr>
                <w:rFonts w:ascii="Candara" w:hAnsi="Candara"/>
              </w:rPr>
            </w:pPr>
          </w:p>
          <w:p w14:paraId="7497F2D5" w14:textId="1B5B0BB9" w:rsidR="00C51795" w:rsidRPr="006114B4" w:rsidRDefault="00C51795" w:rsidP="00FC0895">
            <w:pPr>
              <w:pStyle w:val="ListParagraph"/>
              <w:numPr>
                <w:ilvl w:val="0"/>
                <w:numId w:val="3"/>
              </w:numPr>
              <w:rPr>
                <w:rFonts w:ascii="Candara" w:hAnsi="Candara"/>
                <w:b/>
              </w:rPr>
            </w:pPr>
            <w:r w:rsidRPr="006114B4">
              <w:rPr>
                <w:rFonts w:ascii="Candara" w:hAnsi="Candara"/>
                <w:b/>
              </w:rPr>
              <w:t xml:space="preserve">Baranagar </w:t>
            </w:r>
            <w:proofErr w:type="spellStart"/>
            <w:r w:rsidRPr="006114B4">
              <w:rPr>
                <w:rFonts w:ascii="Candara" w:hAnsi="Candara"/>
                <w:b/>
              </w:rPr>
              <w:t>Narendranath</w:t>
            </w:r>
            <w:proofErr w:type="spellEnd"/>
            <w:r w:rsidRPr="006114B4">
              <w:rPr>
                <w:rFonts w:ascii="Candara" w:hAnsi="Candara"/>
                <w:b/>
              </w:rPr>
              <w:t xml:space="preserve"> Vidyamandir</w:t>
            </w:r>
            <w:r w:rsidRPr="006114B4">
              <w:rPr>
                <w:rFonts w:ascii="Candara" w:hAnsi="Candara"/>
              </w:rPr>
              <w:t xml:space="preserve">                        </w:t>
            </w:r>
            <w:r w:rsidR="00FC0895">
              <w:rPr>
                <w:rFonts w:ascii="Candara" w:hAnsi="Candara"/>
              </w:rPr>
              <w:t xml:space="preserve">                                          </w:t>
            </w:r>
            <w:r w:rsidRPr="006114B4">
              <w:rPr>
                <w:rFonts w:ascii="Candara" w:hAnsi="Candara"/>
              </w:rPr>
              <w:t xml:space="preserve">                       30</w:t>
            </w:r>
            <w:r w:rsidRPr="006114B4">
              <w:rPr>
                <w:rFonts w:ascii="Candara" w:hAnsi="Candara"/>
                <w:vertAlign w:val="superscript"/>
              </w:rPr>
              <w:t>th</w:t>
            </w:r>
            <w:r w:rsidRPr="006114B4">
              <w:rPr>
                <w:rFonts w:ascii="Candara" w:hAnsi="Candara"/>
              </w:rPr>
              <w:t xml:space="preserve"> May, 2017</w:t>
            </w:r>
          </w:p>
          <w:p w14:paraId="044BCA32" w14:textId="77777777" w:rsidR="00C51795" w:rsidRDefault="00C51795" w:rsidP="00FC08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Baranagar, North 24 Parganas, West Bengal, India</w:t>
            </w:r>
          </w:p>
          <w:p w14:paraId="6A989A88" w14:textId="77777777" w:rsidR="00C51795" w:rsidRPr="00D7128A" w:rsidRDefault="00C51795" w:rsidP="00FC0895">
            <w:pPr>
              <w:ind w:left="360"/>
              <w:rPr>
                <w:rFonts w:ascii="Candara" w:hAnsi="Candara"/>
              </w:rPr>
            </w:pPr>
          </w:p>
          <w:p w14:paraId="7B6D4059" w14:textId="77777777" w:rsidR="00C51795" w:rsidRPr="003C2DA4" w:rsidRDefault="00C51795" w:rsidP="00FC08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Passed Higher Secondary Examination organized by </w:t>
            </w:r>
            <w:r w:rsidRPr="006114B4">
              <w:rPr>
                <w:rFonts w:ascii="Candara" w:hAnsi="Candara"/>
              </w:rPr>
              <w:t>West Bengal Council of Higher Secondary Education</w:t>
            </w:r>
            <w:r>
              <w:rPr>
                <w:rFonts w:ascii="Candara" w:hAnsi="Candara"/>
              </w:rPr>
              <w:t xml:space="preserve"> with </w:t>
            </w:r>
            <w:r w:rsidRPr="009952FD">
              <w:rPr>
                <w:rFonts w:ascii="Candara" w:hAnsi="Candara"/>
                <w:b/>
                <w:bCs/>
              </w:rPr>
              <w:t>63.2%</w:t>
            </w:r>
          </w:p>
          <w:p w14:paraId="294A9A95" w14:textId="77777777" w:rsidR="00C51795" w:rsidRDefault="00C51795" w:rsidP="00FC0895">
            <w:pPr>
              <w:rPr>
                <w:rFonts w:ascii="Candara" w:hAnsi="Candara"/>
              </w:rPr>
            </w:pPr>
          </w:p>
          <w:p w14:paraId="2E191089" w14:textId="4DAA19EE" w:rsidR="00C51795" w:rsidRPr="00194E7C" w:rsidRDefault="00C51795" w:rsidP="00FC0895">
            <w:pPr>
              <w:pStyle w:val="ListParagraph"/>
              <w:numPr>
                <w:ilvl w:val="0"/>
                <w:numId w:val="3"/>
              </w:numPr>
              <w:rPr>
                <w:rFonts w:ascii="Candara" w:hAnsi="Candara"/>
                <w:b/>
              </w:rPr>
            </w:pPr>
            <w:r w:rsidRPr="00194E7C">
              <w:rPr>
                <w:rFonts w:ascii="Candara" w:hAnsi="Candara"/>
                <w:b/>
              </w:rPr>
              <w:t xml:space="preserve">Baranagore Ramakrishna Mission Ashrama High School       </w:t>
            </w:r>
            <w:r w:rsidR="00FC0895">
              <w:rPr>
                <w:rFonts w:ascii="Candara" w:hAnsi="Candara"/>
                <w:b/>
              </w:rPr>
              <w:t xml:space="preserve">                                          </w:t>
            </w:r>
            <w:r w:rsidRPr="00194E7C">
              <w:rPr>
                <w:rFonts w:ascii="Candara" w:hAnsi="Candara"/>
                <w:b/>
              </w:rPr>
              <w:t xml:space="preserve">      </w:t>
            </w:r>
            <w:r w:rsidRPr="00194E7C">
              <w:rPr>
                <w:rFonts w:ascii="Candara" w:hAnsi="Candara"/>
              </w:rPr>
              <w:t>22</w:t>
            </w:r>
            <w:r w:rsidRPr="00194E7C">
              <w:rPr>
                <w:rFonts w:ascii="Candara" w:hAnsi="Candara"/>
                <w:vertAlign w:val="superscript"/>
              </w:rPr>
              <w:t>nd</w:t>
            </w:r>
            <w:r w:rsidRPr="00194E7C">
              <w:rPr>
                <w:rFonts w:ascii="Candara" w:hAnsi="Candara"/>
              </w:rPr>
              <w:t xml:space="preserve"> May, 2015</w:t>
            </w:r>
          </w:p>
          <w:p w14:paraId="129C1969" w14:textId="77777777" w:rsidR="00C51795" w:rsidRPr="00194E7C" w:rsidRDefault="00C51795" w:rsidP="00FC0895">
            <w:pPr>
              <w:ind w:left="360"/>
              <w:rPr>
                <w:rFonts w:ascii="Candara" w:hAnsi="Candara"/>
              </w:rPr>
            </w:pPr>
            <w:r w:rsidRPr="00194E7C">
              <w:rPr>
                <w:rFonts w:ascii="Candara" w:hAnsi="Candara"/>
              </w:rPr>
              <w:t>Dum Dum, North 24 Parganas, West Bengal, India</w:t>
            </w:r>
          </w:p>
          <w:p w14:paraId="0987891F" w14:textId="77777777" w:rsidR="00C51795" w:rsidRPr="006C340C" w:rsidRDefault="00C51795" w:rsidP="00FC0895">
            <w:pPr>
              <w:ind w:left="360"/>
            </w:pPr>
          </w:p>
          <w:p w14:paraId="2FA411AD" w14:textId="77777777" w:rsidR="00C51795" w:rsidRPr="00194E7C" w:rsidRDefault="00C51795" w:rsidP="00FC0895">
            <w:pPr>
              <w:ind w:left="360"/>
              <w:rPr>
                <w:rFonts w:ascii="Candara" w:hAnsi="Candara"/>
              </w:rPr>
            </w:pPr>
            <w:r w:rsidRPr="00194E7C">
              <w:rPr>
                <w:rFonts w:ascii="Candara" w:hAnsi="Candara"/>
              </w:rPr>
              <w:t>Passed Secondary Examination organized</w:t>
            </w:r>
            <w:r>
              <w:rPr>
                <w:rFonts w:ascii="Candara" w:hAnsi="Candara"/>
              </w:rPr>
              <w:t xml:space="preserve"> by</w:t>
            </w:r>
            <w:r w:rsidRPr="00194E7C">
              <w:rPr>
                <w:rFonts w:ascii="Candara" w:hAnsi="Candara"/>
              </w:rPr>
              <w:t xml:space="preserve"> West Bengal Board of Secondary Education with </w:t>
            </w:r>
            <w:r w:rsidRPr="009952FD">
              <w:rPr>
                <w:rFonts w:ascii="Candara" w:hAnsi="Candara"/>
                <w:b/>
                <w:bCs/>
              </w:rPr>
              <w:t>83.71%</w:t>
            </w:r>
          </w:p>
          <w:p w14:paraId="4446E227" w14:textId="77777777" w:rsidR="00C51795" w:rsidRPr="003C2DA4" w:rsidRDefault="00C51795" w:rsidP="00FC0895">
            <w:pPr>
              <w:rPr>
                <w:rFonts w:ascii="Candara" w:hAnsi="Candara"/>
              </w:rPr>
            </w:pPr>
          </w:p>
          <w:p w14:paraId="6E5ED6DE" w14:textId="77777777" w:rsidR="00C51795" w:rsidRDefault="00C51795" w:rsidP="00FC08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Key </w:t>
            </w:r>
            <w:r w:rsidRPr="003C2DA4">
              <w:rPr>
                <w:rFonts w:ascii="Candara" w:hAnsi="Candara"/>
              </w:rPr>
              <w:t>s</w:t>
            </w:r>
            <w:r>
              <w:rPr>
                <w:rFonts w:ascii="Candara" w:hAnsi="Candara"/>
              </w:rPr>
              <w:t>kills and CHARACTERISTICS</w:t>
            </w:r>
          </w:p>
          <w:p w14:paraId="476607A5" w14:textId="77777777" w:rsidR="00C51795" w:rsidRPr="002C2F88" w:rsidRDefault="00C51795" w:rsidP="00FC0895">
            <w:pPr>
              <w:pStyle w:val="ListBullet"/>
              <w:jc w:val="both"/>
              <w:rPr>
                <w:sz w:val="16"/>
                <w:szCs w:val="16"/>
              </w:rPr>
            </w:pPr>
            <w:r w:rsidRPr="002C2F88">
              <w:rPr>
                <w:b/>
                <w:bCs/>
                <w:color w:val="000000" w:themeColor="text1"/>
                <w:sz w:val="16"/>
                <w:szCs w:val="16"/>
              </w:rPr>
              <w:t>Programming Languages</w:t>
            </w:r>
            <w:r>
              <w:rPr>
                <w:color w:val="000000" w:themeColor="text1"/>
                <w:sz w:val="16"/>
                <w:szCs w:val="16"/>
              </w:rPr>
              <w:t>: C/C++, JAVASE, Python, Kotlin, C#, NodeJS</w:t>
            </w:r>
          </w:p>
          <w:p w14:paraId="30402EAB" w14:textId="77777777" w:rsidR="00C51795" w:rsidRDefault="00C51795" w:rsidP="00FC0895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Databases</w:t>
            </w:r>
            <w:r w:rsidRPr="002C2F8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2C2F88">
              <w:rPr>
                <w:color w:val="000000" w:themeColor="text1"/>
                <w:sz w:val="16"/>
                <w:szCs w:val="16"/>
              </w:rPr>
              <w:t>Oracle</w:t>
            </w:r>
            <w:r>
              <w:rPr>
                <w:color w:val="000000" w:themeColor="text1"/>
                <w:sz w:val="16"/>
                <w:szCs w:val="16"/>
              </w:rPr>
              <w:t>, SQL, MySQL, MongoDB</w:t>
            </w:r>
          </w:p>
          <w:p w14:paraId="294B14EA" w14:textId="77777777" w:rsidR="00C51795" w:rsidRPr="002C2F88" w:rsidRDefault="00C51795" w:rsidP="00FC0895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Operating System: </w:t>
            </w:r>
            <w:r w:rsidRPr="002C2F88">
              <w:rPr>
                <w:color w:val="000000" w:themeColor="text1"/>
                <w:sz w:val="16"/>
                <w:szCs w:val="16"/>
              </w:rPr>
              <w:t>Windows</w:t>
            </w:r>
            <w:r>
              <w:rPr>
                <w:color w:val="000000" w:themeColor="text1"/>
                <w:sz w:val="16"/>
                <w:szCs w:val="16"/>
              </w:rPr>
              <w:t xml:space="preserve"> (7, 8, 10), Linux (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Zorin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OS 15, Red Hat Enterprise Linux 8)</w:t>
            </w:r>
          </w:p>
          <w:p w14:paraId="406E10BA" w14:textId="0ACBE781" w:rsidR="00C51795" w:rsidRPr="0050651C" w:rsidRDefault="00C51795" w:rsidP="00FC0895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Web Technologies: </w:t>
            </w:r>
            <w:r w:rsidRPr="002C2F88">
              <w:rPr>
                <w:color w:val="000000" w:themeColor="text1"/>
                <w:sz w:val="16"/>
                <w:szCs w:val="16"/>
              </w:rPr>
              <w:t>HTML</w:t>
            </w:r>
            <w:r>
              <w:rPr>
                <w:color w:val="000000" w:themeColor="text1"/>
                <w:sz w:val="16"/>
                <w:szCs w:val="16"/>
              </w:rPr>
              <w:t>, CSS, JS, PHP, Perl</w:t>
            </w:r>
          </w:p>
          <w:p w14:paraId="4B7D0133" w14:textId="77777777" w:rsidR="0050651C" w:rsidRPr="002C2F88" w:rsidRDefault="0050651C" w:rsidP="00FC0895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sz w:val="16"/>
                <w:szCs w:val="16"/>
              </w:rPr>
            </w:pPr>
          </w:p>
          <w:p w14:paraId="5984807E" w14:textId="77777777" w:rsidR="00C51795" w:rsidRDefault="00C51795" w:rsidP="00FC08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ExtraCURRICULAR ACTIVITIES</w:t>
            </w:r>
          </w:p>
          <w:p w14:paraId="4B424235" w14:textId="77777777" w:rsidR="00C51795" w:rsidRDefault="00C51795" w:rsidP="00FC0895">
            <w:pPr>
              <w:pStyle w:val="ListBullet"/>
              <w:jc w:val="both"/>
              <w:rPr>
                <w:rFonts w:ascii="Candara" w:hAnsi="Candara"/>
                <w:color w:val="000000" w:themeColor="text1"/>
                <w:sz w:val="18"/>
                <w:szCs w:val="18"/>
              </w:rPr>
            </w:pPr>
            <w:r w:rsidRPr="006843C8">
              <w:rPr>
                <w:rFonts w:ascii="Candara" w:hAnsi="Candara"/>
                <w:color w:val="000000" w:themeColor="text1"/>
                <w:sz w:val="18"/>
                <w:szCs w:val="18"/>
              </w:rPr>
              <w:t>Member of The Institution of Engineers (India) [IEI].</w:t>
            </w:r>
          </w:p>
          <w:p w14:paraId="47F2BC53" w14:textId="77777777" w:rsidR="00C51795" w:rsidRPr="006843C8" w:rsidRDefault="00C51795" w:rsidP="00FC0895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rFonts w:ascii="Candara" w:hAnsi="Candara"/>
                <w:color w:val="000000" w:themeColor="text1"/>
                <w:sz w:val="18"/>
                <w:szCs w:val="18"/>
              </w:rPr>
            </w:pPr>
          </w:p>
          <w:p w14:paraId="462FAA86" w14:textId="77777777" w:rsidR="00C51795" w:rsidRPr="006843C8" w:rsidRDefault="00C51795" w:rsidP="00FC0895"/>
        </w:tc>
      </w:tr>
    </w:tbl>
    <w:p w14:paraId="52192895" w14:textId="0559C590" w:rsidR="0043117B" w:rsidRPr="003C2DA4" w:rsidRDefault="002028B1" w:rsidP="000C45FF">
      <w:pPr>
        <w:tabs>
          <w:tab w:val="left" w:pos="990"/>
        </w:tabs>
        <w:rPr>
          <w:rFonts w:ascii="Candara" w:hAnsi="Candara"/>
        </w:rPr>
      </w:pPr>
    </w:p>
    <w:sectPr w:rsidR="0043117B" w:rsidRPr="003C2DA4" w:rsidSect="00B00BB0">
      <w:headerReference w:type="default" r:id="rId15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00EC0" w14:textId="77777777" w:rsidR="002028B1" w:rsidRDefault="002028B1" w:rsidP="000C45FF">
      <w:r>
        <w:separator/>
      </w:r>
    </w:p>
  </w:endnote>
  <w:endnote w:type="continuationSeparator" w:id="0">
    <w:p w14:paraId="7254B505" w14:textId="77777777" w:rsidR="002028B1" w:rsidRDefault="002028B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564C1" w14:textId="77777777" w:rsidR="002028B1" w:rsidRDefault="002028B1" w:rsidP="000C45FF">
      <w:r>
        <w:separator/>
      </w:r>
    </w:p>
  </w:footnote>
  <w:footnote w:type="continuationSeparator" w:id="0">
    <w:p w14:paraId="24996AD8" w14:textId="77777777" w:rsidR="002028B1" w:rsidRDefault="002028B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239B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DEC45C" wp14:editId="421FC5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" name="Graphic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7.5pt;height:7.5pt" o:bullet="t">
        <v:imagedata r:id="rId1" o:title="mso4E96"/>
      </v:shape>
    </w:pict>
  </w:numPicBullet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052FAE"/>
    <w:multiLevelType w:val="hybridMultilevel"/>
    <w:tmpl w:val="D75C8E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D39FB"/>
    <w:multiLevelType w:val="hybridMultilevel"/>
    <w:tmpl w:val="3E6C3D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26B21"/>
    <w:multiLevelType w:val="hybridMultilevel"/>
    <w:tmpl w:val="E30E2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040E68"/>
    <w:multiLevelType w:val="hybridMultilevel"/>
    <w:tmpl w:val="596CD97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CF4BB3"/>
    <w:multiLevelType w:val="hybridMultilevel"/>
    <w:tmpl w:val="0A68B10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A4"/>
    <w:rsid w:val="000041C4"/>
    <w:rsid w:val="00024CA3"/>
    <w:rsid w:val="00036450"/>
    <w:rsid w:val="00094499"/>
    <w:rsid w:val="00096D1F"/>
    <w:rsid w:val="000C45FF"/>
    <w:rsid w:val="000E3FD1"/>
    <w:rsid w:val="00112054"/>
    <w:rsid w:val="00120602"/>
    <w:rsid w:val="00124C5F"/>
    <w:rsid w:val="001525E1"/>
    <w:rsid w:val="001558A9"/>
    <w:rsid w:val="00165FDD"/>
    <w:rsid w:val="00180329"/>
    <w:rsid w:val="0019001F"/>
    <w:rsid w:val="00194E7C"/>
    <w:rsid w:val="001A74A5"/>
    <w:rsid w:val="001B2ABD"/>
    <w:rsid w:val="001D55CC"/>
    <w:rsid w:val="001E0391"/>
    <w:rsid w:val="001E1759"/>
    <w:rsid w:val="001E57C7"/>
    <w:rsid w:val="001F1ECC"/>
    <w:rsid w:val="002028B1"/>
    <w:rsid w:val="00236FA5"/>
    <w:rsid w:val="002400EB"/>
    <w:rsid w:val="00256CF7"/>
    <w:rsid w:val="0027671B"/>
    <w:rsid w:val="00281FD5"/>
    <w:rsid w:val="002C2F88"/>
    <w:rsid w:val="0030481B"/>
    <w:rsid w:val="003156FC"/>
    <w:rsid w:val="003254B5"/>
    <w:rsid w:val="00341A73"/>
    <w:rsid w:val="0037121F"/>
    <w:rsid w:val="0038112D"/>
    <w:rsid w:val="00385167"/>
    <w:rsid w:val="003A3F88"/>
    <w:rsid w:val="003A6B7D"/>
    <w:rsid w:val="003B06CA"/>
    <w:rsid w:val="003C2DA4"/>
    <w:rsid w:val="004071FC"/>
    <w:rsid w:val="00421967"/>
    <w:rsid w:val="00445947"/>
    <w:rsid w:val="004813B3"/>
    <w:rsid w:val="00496591"/>
    <w:rsid w:val="004A18D5"/>
    <w:rsid w:val="004C63E4"/>
    <w:rsid w:val="004D3011"/>
    <w:rsid w:val="0050651C"/>
    <w:rsid w:val="005262AC"/>
    <w:rsid w:val="005974CE"/>
    <w:rsid w:val="005E39D5"/>
    <w:rsid w:val="00600670"/>
    <w:rsid w:val="006114B4"/>
    <w:rsid w:val="00616E38"/>
    <w:rsid w:val="0062123A"/>
    <w:rsid w:val="00637361"/>
    <w:rsid w:val="00646E75"/>
    <w:rsid w:val="00665FC9"/>
    <w:rsid w:val="006771D0"/>
    <w:rsid w:val="006843C8"/>
    <w:rsid w:val="006A3A72"/>
    <w:rsid w:val="006C1D9D"/>
    <w:rsid w:val="006C340C"/>
    <w:rsid w:val="006F7303"/>
    <w:rsid w:val="00715FCB"/>
    <w:rsid w:val="00743101"/>
    <w:rsid w:val="007775E1"/>
    <w:rsid w:val="007867A0"/>
    <w:rsid w:val="007927F5"/>
    <w:rsid w:val="00802CA0"/>
    <w:rsid w:val="008522D7"/>
    <w:rsid w:val="008A2CE3"/>
    <w:rsid w:val="008A73BB"/>
    <w:rsid w:val="009260CD"/>
    <w:rsid w:val="00952C25"/>
    <w:rsid w:val="0096688A"/>
    <w:rsid w:val="00976113"/>
    <w:rsid w:val="009952FD"/>
    <w:rsid w:val="009B539F"/>
    <w:rsid w:val="00A155E8"/>
    <w:rsid w:val="00A2118D"/>
    <w:rsid w:val="00A40869"/>
    <w:rsid w:val="00A66213"/>
    <w:rsid w:val="00AB47FB"/>
    <w:rsid w:val="00AC05BF"/>
    <w:rsid w:val="00AD76E2"/>
    <w:rsid w:val="00AE36B8"/>
    <w:rsid w:val="00B00BB0"/>
    <w:rsid w:val="00B20152"/>
    <w:rsid w:val="00B25F0E"/>
    <w:rsid w:val="00B359E4"/>
    <w:rsid w:val="00B57D98"/>
    <w:rsid w:val="00B70850"/>
    <w:rsid w:val="00C039FE"/>
    <w:rsid w:val="00C066B6"/>
    <w:rsid w:val="00C24EF6"/>
    <w:rsid w:val="00C37BA1"/>
    <w:rsid w:val="00C4674C"/>
    <w:rsid w:val="00C506CF"/>
    <w:rsid w:val="00C51795"/>
    <w:rsid w:val="00C547D5"/>
    <w:rsid w:val="00C671FF"/>
    <w:rsid w:val="00C72662"/>
    <w:rsid w:val="00C72BED"/>
    <w:rsid w:val="00C80811"/>
    <w:rsid w:val="00C9578B"/>
    <w:rsid w:val="00CA3CB2"/>
    <w:rsid w:val="00CB0055"/>
    <w:rsid w:val="00CF6959"/>
    <w:rsid w:val="00D2522B"/>
    <w:rsid w:val="00D422DE"/>
    <w:rsid w:val="00D5459D"/>
    <w:rsid w:val="00D7128A"/>
    <w:rsid w:val="00DA1F4D"/>
    <w:rsid w:val="00DC0AEF"/>
    <w:rsid w:val="00DD172A"/>
    <w:rsid w:val="00E25A26"/>
    <w:rsid w:val="00E4381A"/>
    <w:rsid w:val="00E55D74"/>
    <w:rsid w:val="00F05EDE"/>
    <w:rsid w:val="00F364A3"/>
    <w:rsid w:val="00F41D8D"/>
    <w:rsid w:val="00F60274"/>
    <w:rsid w:val="00F67890"/>
    <w:rsid w:val="00F74E4D"/>
    <w:rsid w:val="00F77FB9"/>
    <w:rsid w:val="00FB068F"/>
    <w:rsid w:val="00F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DEDF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F7303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6114B4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12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kunaldas926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unaldas926@yahoo.i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in.skype.com/invite/WwyMDxN7RW2C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ursera.org/account/accomplishments/specialization/certificate/249YVP7L4GL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al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797BAD6363941B68A991338AEFEC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D7B37-652E-489C-8BF9-50B27ECF2DDA}"/>
      </w:docPartPr>
      <w:docPartBody>
        <w:p w:rsidR="00CA7883" w:rsidRDefault="00B754E8" w:rsidP="00B754E8">
          <w:pPr>
            <w:pStyle w:val="B797BAD6363941B68A991338AEFECA11"/>
          </w:pPr>
          <w:r w:rsidRPr="00D5459D">
            <w:t>Profile</w:t>
          </w:r>
        </w:p>
      </w:docPartBody>
    </w:docPart>
    <w:docPart>
      <w:docPartPr>
        <w:name w:val="727B3E2E9587431AB8D8BE8E49342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62083-EA16-477E-B29A-5AFFDC9165E1}"/>
      </w:docPartPr>
      <w:docPartBody>
        <w:p w:rsidR="00CA7883" w:rsidRDefault="00B754E8" w:rsidP="00B754E8">
          <w:pPr>
            <w:pStyle w:val="727B3E2E9587431AB8D8BE8E49342A83"/>
          </w:pPr>
          <w:r w:rsidRPr="00CB0055">
            <w:t>Contact</w:t>
          </w:r>
        </w:p>
      </w:docPartBody>
    </w:docPart>
    <w:docPart>
      <w:docPartPr>
        <w:name w:val="09AEEFB95ED640FC831CFF9141A86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211CD-892A-4A35-875D-448EA32730AC}"/>
      </w:docPartPr>
      <w:docPartBody>
        <w:p w:rsidR="00CA7883" w:rsidRDefault="00B754E8" w:rsidP="00B754E8">
          <w:pPr>
            <w:pStyle w:val="09AEEFB95ED640FC831CFF9141A86AAE"/>
          </w:pPr>
          <w:r w:rsidRPr="004D3011">
            <w:t>PHONE:</w:t>
          </w:r>
        </w:p>
      </w:docPartBody>
    </w:docPart>
    <w:docPart>
      <w:docPartPr>
        <w:name w:val="EE645C39B7BF478A94045B5134878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1422A-7F83-4E1B-BCA8-33F8C1A42A97}"/>
      </w:docPartPr>
      <w:docPartBody>
        <w:p w:rsidR="00CA7883" w:rsidRDefault="00B754E8" w:rsidP="00B754E8">
          <w:pPr>
            <w:pStyle w:val="EE645C39B7BF478A94045B5134878911"/>
          </w:pPr>
          <w:r w:rsidRPr="004D3011">
            <w:t>EMAIL:</w:t>
          </w:r>
        </w:p>
      </w:docPartBody>
    </w:docPart>
    <w:docPart>
      <w:docPartPr>
        <w:name w:val="D0737ED10D3E4830935CCF88F3B3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A3A0-B3AE-48F2-88AA-24285AD9F31F}"/>
      </w:docPartPr>
      <w:docPartBody>
        <w:p w:rsidR="00CA7883" w:rsidRDefault="00B754E8" w:rsidP="00B754E8">
          <w:pPr>
            <w:pStyle w:val="D0737ED10D3E4830935CCF88F3B3135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AF"/>
    <w:rsid w:val="006307AF"/>
    <w:rsid w:val="009D25FF"/>
    <w:rsid w:val="00B15197"/>
    <w:rsid w:val="00B754E8"/>
    <w:rsid w:val="00CA7883"/>
    <w:rsid w:val="00CC53CC"/>
    <w:rsid w:val="00E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7AF"/>
    <w:rPr>
      <w:color w:val="808080"/>
    </w:rPr>
  </w:style>
  <w:style w:type="paragraph" w:customStyle="1" w:styleId="B797BAD6363941B68A991338AEFECA11">
    <w:name w:val="B797BAD6363941B68A991338AEFECA11"/>
    <w:rsid w:val="00B754E8"/>
  </w:style>
  <w:style w:type="paragraph" w:customStyle="1" w:styleId="727B3E2E9587431AB8D8BE8E49342A83">
    <w:name w:val="727B3E2E9587431AB8D8BE8E49342A83"/>
    <w:rsid w:val="00B754E8"/>
  </w:style>
  <w:style w:type="paragraph" w:customStyle="1" w:styleId="09AEEFB95ED640FC831CFF9141A86AAE">
    <w:name w:val="09AEEFB95ED640FC831CFF9141A86AAE"/>
    <w:rsid w:val="00B754E8"/>
  </w:style>
  <w:style w:type="paragraph" w:customStyle="1" w:styleId="EE645C39B7BF478A94045B5134878911">
    <w:name w:val="EE645C39B7BF478A94045B5134878911"/>
    <w:rsid w:val="00B754E8"/>
  </w:style>
  <w:style w:type="paragraph" w:customStyle="1" w:styleId="D0737ED10D3E4830935CCF88F3B31355">
    <w:name w:val="D0737ED10D3E4830935CCF88F3B31355"/>
    <w:rsid w:val="00B75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2020-08-14T14:52:00Z</dcterms:created>
  <dcterms:modified xsi:type="dcterms:W3CDTF">2020-11-12T16:03:00Z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